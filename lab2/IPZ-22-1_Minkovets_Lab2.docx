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60ED8568" w:rsidR="001863E3" w:rsidRPr="00B61EF8" w:rsidRDefault="009225FF" w:rsidP="001863E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61EF8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F20775" w:rsidRPr="00B61EF8">
        <w:rPr>
          <w:rFonts w:ascii="Times New Roman" w:hAnsi="Times New Roman"/>
          <w:b/>
          <w:sz w:val="28"/>
          <w:szCs w:val="28"/>
          <w:lang w:val="en-US"/>
        </w:rPr>
        <w:t>2</w:t>
      </w:r>
    </w:p>
    <w:p w14:paraId="03FE3E6B" w14:textId="14ACCE8E" w:rsidR="001577EF" w:rsidRPr="00B61EF8" w:rsidRDefault="00F20775" w:rsidP="000B777B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B61EF8">
        <w:rPr>
          <w:rFonts w:ascii="Times New Roman" w:hAnsi="Times New Roman"/>
          <w:b/>
          <w:sz w:val="28"/>
          <w:szCs w:val="28"/>
        </w:rPr>
        <w:t>Mongo DB. Вибірка і фільтрація</w:t>
      </w:r>
    </w:p>
    <w:p w14:paraId="12635F16" w14:textId="446EA76B" w:rsidR="001577EF" w:rsidRPr="00B61EF8" w:rsidRDefault="001863E3" w:rsidP="000B777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61EF8">
        <w:rPr>
          <w:rFonts w:ascii="Times New Roman" w:hAnsi="Times New Roman"/>
          <w:b/>
          <w:i/>
          <w:sz w:val="28"/>
          <w:szCs w:val="28"/>
        </w:rPr>
        <w:t>Мета:</w:t>
      </w:r>
      <w:r w:rsidRPr="00B61EF8">
        <w:rPr>
          <w:rFonts w:ascii="Times New Roman" w:hAnsi="Times New Roman"/>
          <w:b/>
          <w:sz w:val="28"/>
          <w:szCs w:val="28"/>
        </w:rPr>
        <w:t xml:space="preserve"> </w:t>
      </w:r>
      <w:r w:rsidR="00B61EF8" w:rsidRPr="00B61EF8">
        <w:rPr>
          <w:rFonts w:ascii="Times New Roman" w:hAnsi="Times New Roman"/>
          <w:sz w:val="28"/>
          <w:szCs w:val="28"/>
          <w:lang w:val="ru-RU"/>
        </w:rPr>
        <w:t xml:space="preserve">навчитися </w:t>
      </w:r>
      <w:proofErr w:type="spellStart"/>
      <w:r w:rsidR="00B61EF8" w:rsidRPr="00B61EF8"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 w:rsidR="00B61EF8" w:rsidRPr="00B61EF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61EF8" w:rsidRPr="00B61EF8">
        <w:rPr>
          <w:rFonts w:ascii="Times New Roman" w:hAnsi="Times New Roman"/>
          <w:sz w:val="28"/>
          <w:szCs w:val="28"/>
        </w:rPr>
        <w:t xml:space="preserve">вибірку та фільтрацію у </w:t>
      </w:r>
      <w:r w:rsidR="00B61EF8" w:rsidRPr="00B61EF8">
        <w:rPr>
          <w:rFonts w:ascii="Times New Roman" w:hAnsi="Times New Roman"/>
          <w:sz w:val="28"/>
          <w:szCs w:val="28"/>
          <w:lang w:val="en-US"/>
        </w:rPr>
        <w:t>MongoDB</w:t>
      </w:r>
    </w:p>
    <w:p w14:paraId="142214DC" w14:textId="1D9D2AA2" w:rsidR="001863E3" w:rsidRDefault="001863E3" w:rsidP="001577EF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1577EF">
        <w:rPr>
          <w:rFonts w:ascii="Times New Roman" w:hAnsi="Times New Roman"/>
          <w:b/>
          <w:sz w:val="28"/>
        </w:rPr>
        <w:t>Хід роботи:</w:t>
      </w:r>
    </w:p>
    <w:p w14:paraId="0A23A45B" w14:textId="77777777" w:rsidR="0079727E" w:rsidRPr="0079727E" w:rsidRDefault="0079727E" w:rsidP="0079727E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79727E">
        <w:rPr>
          <w:rFonts w:ascii="Times New Roman" w:hAnsi="Times New Roman"/>
          <w:sz w:val="32"/>
          <w:szCs w:val="32"/>
        </w:rPr>
        <w:t>Завдання</w:t>
      </w:r>
    </w:p>
    <w:p w14:paraId="1464DE66" w14:textId="77777777" w:rsidR="0079727E" w:rsidRPr="0079727E" w:rsidRDefault="0079727E" w:rsidP="0079727E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79727E">
        <w:rPr>
          <w:rFonts w:ascii="Times New Roman" w:hAnsi="Times New Roman"/>
          <w:sz w:val="32"/>
          <w:szCs w:val="32"/>
        </w:rPr>
        <w:t>1. Створити колекцію згідно варіанту</w:t>
      </w:r>
    </w:p>
    <w:p w14:paraId="7CB4B064" w14:textId="77777777" w:rsidR="0079727E" w:rsidRPr="0079727E" w:rsidRDefault="0079727E" w:rsidP="0079727E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79727E">
        <w:rPr>
          <w:rFonts w:ascii="Times New Roman" w:hAnsi="Times New Roman"/>
          <w:sz w:val="32"/>
          <w:szCs w:val="32"/>
        </w:rPr>
        <w:t>2. Створити документи</w:t>
      </w:r>
    </w:p>
    <w:p w14:paraId="31793A75" w14:textId="004282A6" w:rsidR="0079727E" w:rsidRPr="001577EF" w:rsidRDefault="0079727E" w:rsidP="0079727E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79727E">
        <w:rPr>
          <w:rFonts w:ascii="Times New Roman" w:hAnsi="Times New Roman"/>
          <w:sz w:val="32"/>
          <w:szCs w:val="32"/>
        </w:rPr>
        <w:t>3. Здійсн</w:t>
      </w:r>
      <w:r>
        <w:rPr>
          <w:rFonts w:ascii="Times New Roman" w:hAnsi="Times New Roman"/>
          <w:sz w:val="32"/>
          <w:szCs w:val="32"/>
        </w:rPr>
        <w:t>ити вибірку та фільтрацію даних</w:t>
      </w:r>
    </w:p>
    <w:p w14:paraId="0FE9AD0F" w14:textId="77777777" w:rsidR="00B61EF8" w:rsidRPr="00B61EF8" w:rsidRDefault="00B61EF8" w:rsidP="00B61EF8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B61EF8">
        <w:rPr>
          <w:rFonts w:ascii="Times New Roman" w:hAnsi="Times New Roman"/>
          <w:sz w:val="28"/>
        </w:rPr>
        <w:t>"Ведення бази даних студентського містечка"</w:t>
      </w:r>
    </w:p>
    <w:p w14:paraId="1CE7DC53" w14:textId="793CF5B6" w:rsidR="0079727E" w:rsidRDefault="00B61EF8" w:rsidP="00B61EF8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B61EF8">
        <w:rPr>
          <w:rFonts w:ascii="Times New Roman" w:hAnsi="Times New Roman"/>
          <w:sz w:val="28"/>
        </w:rPr>
        <w:t>Всі студенти інституту, яким потрібен гуртожиток реєструються у студмістечку. При поселенні в гуртожиток на студента заводиться ОСОБИСТА КАРТКА, у якій зберігається така інформація: номер картки, ПІБ, дата народження, факультет, група, № гуртожитки, № кімнати, адреса батьків. У студмістечку є довідники: ФАКУЛЬТЕТИ, де для кожного факультету зберігається  назва факультету, телефон деканату, ПІБ декана; ГРУПИ, де зазначені шифр групи і код факультету; ГУРТОЖИТКИ, де зазначений номер гуртожитку, адрес</w:t>
      </w:r>
      <w:r>
        <w:rPr>
          <w:rFonts w:ascii="Times New Roman" w:hAnsi="Times New Roman"/>
          <w:sz w:val="28"/>
        </w:rPr>
        <w:t>а, телефон, ПІБ, коменданта.</w:t>
      </w:r>
    </w:p>
    <w:p w14:paraId="32AB3616" w14:textId="18A135C8" w:rsidR="0079727E" w:rsidRDefault="0079727E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="00C81F58" w:rsidRPr="00C81F58">
        <w:rPr>
          <w:rFonts w:ascii="Times New Roman" w:hAnsi="Times New Roman"/>
          <w:sz w:val="28"/>
        </w:rPr>
        <w:lastRenderedPageBreak/>
        <w:drawing>
          <wp:inline distT="0" distB="0" distL="0" distR="0" wp14:anchorId="2F7EF86B" wp14:editId="07E5C764">
            <wp:extent cx="6299835" cy="395160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0541" w14:textId="58B03B2A" w:rsidR="00C81F58" w:rsidRPr="00C81F58" w:rsidRDefault="00C81F58" w:rsidP="00C81F58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Рис 1.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Створена та </w:t>
      </w:r>
      <w:proofErr w:type="spellStart"/>
      <w:r>
        <w:rPr>
          <w:rFonts w:ascii="Times New Roman" w:hAnsi="Times New Roman"/>
          <w:sz w:val="28"/>
          <w:lang w:val="ru-RU"/>
        </w:rPr>
        <w:t>заповнена</w:t>
      </w:r>
      <w:proofErr w:type="spellEnd"/>
      <w:r>
        <w:rPr>
          <w:rFonts w:ascii="Times New Roman" w:hAnsi="Times New Roman"/>
          <w:sz w:val="28"/>
          <w:lang w:val="ru-RU"/>
        </w:rPr>
        <w:t xml:space="preserve"> база </w:t>
      </w:r>
      <w:proofErr w:type="spellStart"/>
      <w:r>
        <w:rPr>
          <w:rFonts w:ascii="Times New Roman" w:hAnsi="Times New Roman"/>
          <w:sz w:val="28"/>
          <w:lang w:val="ru-RU"/>
        </w:rPr>
        <w:t>даних</w:t>
      </w:r>
      <w:proofErr w:type="spellEnd"/>
    </w:p>
    <w:p w14:paraId="2D282C6C" w14:textId="77777777" w:rsidR="00A44244" w:rsidRDefault="00A44244" w:rsidP="00C81F58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</w:p>
    <w:p w14:paraId="61B60B5C" w14:textId="7AE9E2CC" w:rsidR="00B61EF8" w:rsidRDefault="0079727E" w:rsidP="0079727E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79727E">
        <w:rPr>
          <w:rFonts w:ascii="Times New Roman" w:hAnsi="Times New Roman"/>
          <w:sz w:val="28"/>
        </w:rPr>
        <w:drawing>
          <wp:inline distT="0" distB="0" distL="0" distR="0" wp14:anchorId="623E0812" wp14:editId="00C88098">
            <wp:extent cx="4620270" cy="357237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AA36" w14:textId="240991E0" w:rsidR="0079727E" w:rsidRDefault="00C81F58" w:rsidP="0079727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 </w:t>
      </w:r>
      <w:r>
        <w:rPr>
          <w:rFonts w:ascii="Times New Roman" w:hAnsi="Times New Roman"/>
          <w:sz w:val="28"/>
          <w:lang w:val="ru-RU"/>
        </w:rPr>
        <w:t>2</w:t>
      </w:r>
      <w:r w:rsidR="0079727E">
        <w:rPr>
          <w:rFonts w:ascii="Times New Roman" w:hAnsi="Times New Roman"/>
          <w:sz w:val="28"/>
        </w:rPr>
        <w:t xml:space="preserve">. Вибірка документів з колекції </w:t>
      </w:r>
      <w:r w:rsidR="0079727E">
        <w:rPr>
          <w:rFonts w:ascii="Times New Roman" w:hAnsi="Times New Roman"/>
          <w:sz w:val="28"/>
          <w:lang w:val="en-US"/>
        </w:rPr>
        <w:t>Student</w:t>
      </w:r>
    </w:p>
    <w:p w14:paraId="6066AC93" w14:textId="5B60BB09" w:rsidR="0079727E" w:rsidRDefault="00C81F58" w:rsidP="0079727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C81F58">
        <w:rPr>
          <w:rFonts w:ascii="Times New Roman" w:hAnsi="Times New Roman"/>
          <w:sz w:val="28"/>
          <w:lang w:val="ru-RU"/>
        </w:rPr>
        <w:lastRenderedPageBreak/>
        <w:drawing>
          <wp:inline distT="0" distB="0" distL="0" distR="0" wp14:anchorId="4C708250" wp14:editId="13442044">
            <wp:extent cx="3553321" cy="359142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240F" w14:textId="13F3C3F9" w:rsidR="00C81F58" w:rsidRDefault="00C81F58" w:rsidP="0079727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 3. Фільтрування даних</w:t>
      </w:r>
    </w:p>
    <w:p w14:paraId="279933DB" w14:textId="4A0DF62E" w:rsidR="00C81F58" w:rsidRDefault="00C81F58" w:rsidP="0079727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 w:rsidRPr="00C81F58">
        <w:rPr>
          <w:rFonts w:ascii="Times New Roman" w:hAnsi="Times New Roman"/>
          <w:sz w:val="28"/>
          <w:lang w:val="en-US"/>
        </w:rPr>
        <w:drawing>
          <wp:inline distT="0" distB="0" distL="0" distR="0" wp14:anchorId="5F4FF78F" wp14:editId="19D91034">
            <wp:extent cx="3610479" cy="361047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2279" w14:textId="4F286F37" w:rsidR="00C81F58" w:rsidRPr="00C81F58" w:rsidRDefault="00C81F58" w:rsidP="0079727E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Рис 4</w:t>
      </w:r>
      <w:bookmarkStart w:id="0" w:name="_GoBack"/>
      <w:bookmarkEnd w:id="0"/>
      <w:r>
        <w:rPr>
          <w:rFonts w:ascii="Times New Roman" w:hAnsi="Times New Roman"/>
          <w:sz w:val="28"/>
          <w:lang w:val="ru-RU"/>
        </w:rPr>
        <w:t>. Ф</w:t>
      </w:r>
      <w:proofErr w:type="spellStart"/>
      <w:r>
        <w:rPr>
          <w:rFonts w:ascii="Times New Roman" w:hAnsi="Times New Roman"/>
          <w:sz w:val="28"/>
        </w:rPr>
        <w:t>ільтрування</w:t>
      </w:r>
      <w:proofErr w:type="spellEnd"/>
      <w:r>
        <w:rPr>
          <w:rFonts w:ascii="Times New Roman" w:hAnsi="Times New Roman"/>
          <w:sz w:val="28"/>
        </w:rPr>
        <w:t xml:space="preserve"> даних</w:t>
      </w:r>
    </w:p>
    <w:p w14:paraId="3243160D" w14:textId="206C4C40" w:rsidR="003B4B06" w:rsidRPr="00C81F58" w:rsidRDefault="00A273DA" w:rsidP="00C81F5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577EF">
        <w:rPr>
          <w:rFonts w:ascii="Times New Roman" w:hAnsi="Times New Roman"/>
          <w:b/>
          <w:i/>
          <w:sz w:val="28"/>
          <w:szCs w:val="28"/>
        </w:rPr>
        <w:t>Висновки:</w:t>
      </w:r>
      <w:r w:rsidR="001577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>
        <w:rPr>
          <w:rFonts w:ascii="Times New Roman" w:hAnsi="Times New Roman"/>
          <w:sz w:val="32"/>
          <w:szCs w:val="32"/>
        </w:rPr>
        <w:t>ми навчил</w:t>
      </w:r>
      <w:r w:rsidR="001577EF" w:rsidRPr="001577EF">
        <w:rPr>
          <w:rFonts w:ascii="Times New Roman" w:hAnsi="Times New Roman"/>
          <w:sz w:val="32"/>
          <w:szCs w:val="32"/>
        </w:rPr>
        <w:t xml:space="preserve">ися </w:t>
      </w:r>
      <w:r w:rsidR="00B61EF8" w:rsidRPr="00B61EF8">
        <w:rPr>
          <w:rFonts w:ascii="Times New Roman" w:hAnsi="Times New Roman"/>
          <w:sz w:val="28"/>
          <w:szCs w:val="28"/>
          <w:lang w:val="ru-RU"/>
        </w:rPr>
        <w:t xml:space="preserve">виконувати </w:t>
      </w:r>
      <w:r w:rsidR="00B61EF8" w:rsidRPr="00B61EF8">
        <w:rPr>
          <w:rFonts w:ascii="Times New Roman" w:hAnsi="Times New Roman"/>
          <w:sz w:val="28"/>
          <w:szCs w:val="28"/>
        </w:rPr>
        <w:t xml:space="preserve">вибірку та фільтрацію у </w:t>
      </w:r>
      <w:r w:rsidR="00B61EF8" w:rsidRPr="00B61EF8">
        <w:rPr>
          <w:rFonts w:ascii="Times New Roman" w:hAnsi="Times New Roman"/>
          <w:sz w:val="28"/>
          <w:szCs w:val="28"/>
          <w:lang w:val="en-US"/>
        </w:rPr>
        <w:t>MongoDB</w:t>
      </w:r>
    </w:p>
    <w:p w14:paraId="52B1AE17" w14:textId="77777777" w:rsidR="00F62F59" w:rsidRPr="001577EF" w:rsidRDefault="00F62F59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F62F59" w:rsidRPr="001577EF" w:rsidSect="009F131C">
      <w:headerReference w:type="default" r:id="rId12"/>
      <w:headerReference w:type="first" r:id="rId13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4B989" w14:textId="77777777" w:rsidR="00B01D5E" w:rsidRDefault="00B01D5E">
      <w:r>
        <w:separator/>
      </w:r>
    </w:p>
  </w:endnote>
  <w:endnote w:type="continuationSeparator" w:id="0">
    <w:p w14:paraId="73A42FB6" w14:textId="77777777" w:rsidR="00B01D5E" w:rsidRDefault="00B0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9AF18" w14:textId="77777777" w:rsidR="00B01D5E" w:rsidRDefault="00B01D5E">
      <w:r>
        <w:separator/>
      </w:r>
    </w:p>
  </w:footnote>
  <w:footnote w:type="continuationSeparator" w:id="0">
    <w:p w14:paraId="6804CA27" w14:textId="77777777" w:rsidR="00B01D5E" w:rsidRDefault="00B01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43EAFF53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C81F58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74F2E331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9225FF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C81F5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43EAFF53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C81F58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3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74F2E331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9225FF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C81F5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723CE0C6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9225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C81F58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129B7ED6" w:rsidR="00326D2B" w:rsidRPr="003E0570" w:rsidRDefault="009225F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Кравченко С.М</w:t>
                              </w:r>
                              <w:r w:rsidR="000B777B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F193CFF" w:rsidR="00326D2B" w:rsidRPr="00A9614E" w:rsidRDefault="00C81F58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723CE0C6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9225FF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C81F58">
                        <w:rPr>
                          <w:rFonts w:ascii="Calibri" w:hAnsi="Calibri"/>
                          <w:color w:val="FF0000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129B7ED6" w:rsidR="00326D2B" w:rsidRPr="003E0570" w:rsidRDefault="009225F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Кравченко С.М</w:t>
                        </w:r>
                        <w:r w:rsidR="000B777B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F193CFF" w:rsidR="00326D2B" w:rsidRPr="00A9614E" w:rsidRDefault="00C81F58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780"/>
    <w:rsid w:val="000009C3"/>
    <w:rsid w:val="000011E4"/>
    <w:rsid w:val="00003304"/>
    <w:rsid w:val="00007207"/>
    <w:rsid w:val="00010640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B777B"/>
    <w:rsid w:val="000C098C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1F6E"/>
    <w:rsid w:val="00145FA5"/>
    <w:rsid w:val="00150444"/>
    <w:rsid w:val="0015702C"/>
    <w:rsid w:val="001577EF"/>
    <w:rsid w:val="001601C0"/>
    <w:rsid w:val="001604A2"/>
    <w:rsid w:val="001638E4"/>
    <w:rsid w:val="001863E3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DE2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9727E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2FEA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5F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6C12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273DA"/>
    <w:rsid w:val="00A31C24"/>
    <w:rsid w:val="00A35CFB"/>
    <w:rsid w:val="00A370A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1D5E"/>
    <w:rsid w:val="00B042D0"/>
    <w:rsid w:val="00B1071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1EF8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1F58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0775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137"/>
    <w:rsid w:val="00F96C97"/>
    <w:rsid w:val="00FA3A42"/>
    <w:rsid w:val="00FB353D"/>
    <w:rsid w:val="00FB7C21"/>
    <w:rsid w:val="00FC0E64"/>
    <w:rsid w:val="00FD02BA"/>
    <w:rsid w:val="00FD15B2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F58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A8EE4-A1B5-4869-A2D2-725C1D10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216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27</cp:revision>
  <cp:lastPrinted>2015-03-05T20:32:00Z</cp:lastPrinted>
  <dcterms:created xsi:type="dcterms:W3CDTF">2018-06-18T19:06:00Z</dcterms:created>
  <dcterms:modified xsi:type="dcterms:W3CDTF">2024-06-26T09:12:00Z</dcterms:modified>
</cp:coreProperties>
</file>