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4F1F2ED5" w:rsidR="001863E3" w:rsidRPr="001577EF" w:rsidRDefault="009225FF" w:rsidP="001863E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</w:t>
      </w:r>
      <w:r w:rsidR="00F673B3">
        <w:rPr>
          <w:rFonts w:ascii="Times New Roman" w:hAnsi="Times New Roman"/>
          <w:b/>
          <w:sz w:val="28"/>
        </w:rPr>
        <w:t>4</w:t>
      </w:r>
    </w:p>
    <w:p w14:paraId="36853D64" w14:textId="26049D54" w:rsidR="00F673B3" w:rsidRPr="00F673B3" w:rsidRDefault="00F673B3" w:rsidP="00F673B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</w:t>
      </w:r>
      <w:r w:rsidRPr="00F673B3">
        <w:rPr>
          <w:rFonts w:ascii="Times New Roman" w:hAnsi="Times New Roman"/>
          <w:b/>
          <w:sz w:val="28"/>
        </w:rPr>
        <w:t>творення запитів до документів з командного рядка в</w:t>
      </w:r>
    </w:p>
    <w:p w14:paraId="0732234E" w14:textId="77777777" w:rsidR="00F673B3" w:rsidRDefault="00F673B3" w:rsidP="00F673B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середовищі MongoDB</w:t>
      </w:r>
    </w:p>
    <w:p w14:paraId="12635F16" w14:textId="166A7B69" w:rsidR="001577EF" w:rsidRPr="00F673B3" w:rsidRDefault="001863E3" w:rsidP="00F673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F673B3">
        <w:rPr>
          <w:rFonts w:ascii="Times New Roman" w:hAnsi="Times New Roman"/>
          <w:b/>
          <w:i/>
          <w:sz w:val="28"/>
          <w:szCs w:val="32"/>
        </w:rPr>
        <w:t>Мета:</w:t>
      </w:r>
      <w:r w:rsidRPr="00F673B3">
        <w:rPr>
          <w:rFonts w:ascii="Times New Roman" w:hAnsi="Times New Roman"/>
          <w:b/>
          <w:sz w:val="28"/>
          <w:szCs w:val="32"/>
        </w:rPr>
        <w:t xml:space="preserve"> </w:t>
      </w:r>
      <w:r w:rsidR="00F673B3" w:rsidRPr="00F673B3">
        <w:rPr>
          <w:rFonts w:ascii="Times New Roman" w:hAnsi="Times New Roman"/>
          <w:sz w:val="28"/>
          <w:szCs w:val="32"/>
        </w:rPr>
        <w:t>навчитися створювати запити</w:t>
      </w:r>
      <w:r w:rsidR="00F673B3" w:rsidRPr="00F673B3">
        <w:rPr>
          <w:rFonts w:ascii="Times New Roman" w:hAnsi="Times New Roman"/>
          <w:sz w:val="28"/>
          <w:szCs w:val="32"/>
        </w:rPr>
        <w:t xml:space="preserve"> до </w:t>
      </w:r>
      <w:r w:rsidR="00F673B3" w:rsidRPr="00F673B3">
        <w:rPr>
          <w:rFonts w:ascii="Times New Roman" w:hAnsi="Times New Roman"/>
          <w:sz w:val="28"/>
          <w:szCs w:val="32"/>
        </w:rPr>
        <w:t xml:space="preserve">документів з командного рядка в </w:t>
      </w:r>
      <w:r w:rsidR="00263746">
        <w:rPr>
          <w:rFonts w:ascii="Times New Roman" w:hAnsi="Times New Roman"/>
          <w:sz w:val="28"/>
          <w:szCs w:val="32"/>
        </w:rPr>
        <w:t>середовищі MongoDB.</w:t>
      </w:r>
    </w:p>
    <w:p w14:paraId="142214DC" w14:textId="2BC72857" w:rsidR="001863E3" w:rsidRPr="001577EF" w:rsidRDefault="001863E3" w:rsidP="001577EF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36F5FFCD" w14:textId="77777777" w:rsidR="00F673B3" w:rsidRPr="00F673B3" w:rsidRDefault="00F673B3" w:rsidP="00F673B3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На прикладі створених колекцій виконайте такі завдання:</w:t>
      </w:r>
    </w:p>
    <w:p w14:paraId="5A59AEC2" w14:textId="03428113" w:rsidR="00F673B3" w:rsidRDefault="00F673B3" w:rsidP="00F673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Реалізуйте 5-6 параметризованих запити з різними умовами вибірки.</w:t>
      </w:r>
    </w:p>
    <w:p w14:paraId="295E5F7D" w14:textId="2EA6D122" w:rsidR="00F673B3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50B1D500" wp14:editId="51453E0F">
            <wp:extent cx="5115639" cy="543953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46">
        <w:rPr>
          <w:rFonts w:ascii="Times New Roman" w:hAnsi="Times New Roman"/>
          <w:sz w:val="28"/>
          <w:lang w:val="en-US"/>
        </w:rPr>
        <w:t>db.Students.find({ "faculty": { $not: { $eq: "Engineering" } } })</w:t>
      </w:r>
    </w:p>
    <w:p w14:paraId="01592237" w14:textId="0FA7DDCE" w:rsidR="00263746" w:rsidRDefault="00263746">
      <w:pPr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6EFEE59C" w14:textId="4B85F321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1A9FDD01" wp14:editId="01EE2B29">
            <wp:extent cx="5029902" cy="549669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46">
        <w:rPr>
          <w:rFonts w:ascii="Times New Roman" w:hAnsi="Times New Roman"/>
          <w:sz w:val="28"/>
          <w:lang w:val="en-US"/>
        </w:rPr>
        <w:t>db.Students.find({ "dormitory_number": { $exists: true } })</w:t>
      </w:r>
    </w:p>
    <w:p w14:paraId="6CCD11ED" w14:textId="77777777" w:rsidR="00263746" w:rsidRDefault="00263746">
      <w:pPr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79A8605E" w14:textId="77777777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14:paraId="4E88F31A" w14:textId="576F0BF7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5A2AE6C2" wp14:editId="0CC38A14">
            <wp:extent cx="6299835" cy="37115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9F45" w14:textId="37CC9E1A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db.Students.find({ $or: [ { "faculty": "Business" }, { "date_of_birth": { $gt: ISODate("2003-01-01T00:00:00Z") } } ] })</w:t>
      </w:r>
    </w:p>
    <w:p w14:paraId="3FDA26B5" w14:textId="54B2F174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6FE5CE5F" wp14:editId="4D73C6F7">
            <wp:extent cx="6299835" cy="2946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A2D6" w14:textId="2D730F4E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db.Faculties.find({ $nor: [ { "dean_full_name": { $regex: "Alice" } }, { "dean_phone": { $exists: true } } ] })</w:t>
      </w:r>
    </w:p>
    <w:p w14:paraId="321EE666" w14:textId="39678456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534CB401" wp14:editId="40A25F42">
            <wp:extent cx="4124901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8CA3" w14:textId="5BE044C9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db.Groups.find({ "group_code": { $regex: "^ENG" } })</w:t>
      </w:r>
    </w:p>
    <w:p w14:paraId="45BBB2B4" w14:textId="10F9EE42" w:rsid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5F361A7D" wp14:editId="39A3164F">
            <wp:extent cx="4639322" cy="561100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D0B" w14:textId="24918FE3" w:rsidR="00F673B3" w:rsidRPr="00263746" w:rsidRDefault="00263746" w:rsidP="00F673B3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db.Dormitories.find({ "address": { $type: "string" } })</w:t>
      </w:r>
    </w:p>
    <w:p w14:paraId="7560427C" w14:textId="124940A1" w:rsidR="00F673B3" w:rsidRDefault="00F673B3" w:rsidP="00F673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Виконайте 2 запити проекції для вибірки значень різних полів.</w:t>
      </w:r>
    </w:p>
    <w:p w14:paraId="1F411F21" w14:textId="45695AEF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263746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75D26C9F" wp14:editId="40B3F6F9">
            <wp:extent cx="6299835" cy="4660900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1FE" w14:textId="213CB41B" w:rsidR="00F673B3" w:rsidRDefault="00263746" w:rsidP="00263746">
      <w:pPr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db.Students.find({ "parents_address": { $regex: "St" } }, { "full_name": 1, "_id": 0 })</w:t>
      </w:r>
    </w:p>
    <w:p w14:paraId="30D64048" w14:textId="316B1C49" w:rsidR="00263746" w:rsidRDefault="00263746" w:rsidP="00263746">
      <w:pPr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7528DB9B" wp14:editId="3B7DC743">
            <wp:extent cx="6087325" cy="40963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940" w14:textId="75966D79" w:rsidR="00F673B3" w:rsidRPr="00263746" w:rsidRDefault="00263746" w:rsidP="00263746">
      <w:pPr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db.Faculties.find({ "groups": { $size: 1 } }, { "faculty_name": 1, "_id": 0 })</w:t>
      </w:r>
    </w:p>
    <w:p w14:paraId="08E37E8B" w14:textId="132373E5" w:rsidR="00F673B3" w:rsidRDefault="00F673B3" w:rsidP="00F673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Виконайте 4-5 запити управління вибіркою.</w:t>
      </w:r>
    </w:p>
    <w:p w14:paraId="5221DABA" w14:textId="61CD42EE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263746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1A8D911C" wp14:editId="4404A12F">
            <wp:extent cx="5029902" cy="606827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741" w14:textId="0002F5CC" w:rsidR="00F673B3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db.Faculties.find({ "dean_phone": { $exists: true } }).limit(3)</w:t>
      </w:r>
    </w:p>
    <w:p w14:paraId="0C9C5679" w14:textId="4B3DF365" w:rsid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22AF4435" wp14:editId="38D868EA">
            <wp:extent cx="4772691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0F5" w14:textId="70E84D45" w:rsid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db.Dormitories.find({ "phone": { $regex: "^123" } }).skip(2)</w:t>
      </w:r>
    </w:p>
    <w:p w14:paraId="1AE947A8" w14:textId="358BC4F8" w:rsid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4E103ED3" wp14:editId="214087C5">
            <wp:extent cx="6299835" cy="463423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C97" w14:textId="2546E215" w:rsid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db.Students.find({ "dormitory_number": { $exists: true } }).sort({ "date_of_birth": 1 }).limit(4)</w:t>
      </w:r>
    </w:p>
    <w:p w14:paraId="2B5C1400" w14:textId="7194CA4F" w:rsid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drawing>
          <wp:inline distT="0" distB="0" distL="0" distR="0" wp14:anchorId="742225CB" wp14:editId="41999716">
            <wp:extent cx="6299835" cy="513080"/>
            <wp:effectExtent l="0" t="0" r="571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A40" w14:textId="44687665" w:rsidR="00F673B3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>db.Students.find({ "faculty": "Arts", "room_number": { $type: "number" } }).count()</w:t>
      </w:r>
    </w:p>
    <w:p w14:paraId="1A7A58C4" w14:textId="3CB924FC" w:rsidR="00F673B3" w:rsidRDefault="00F673B3" w:rsidP="00F673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Виконайте запит сортування.</w:t>
      </w:r>
    </w:p>
    <w:p w14:paraId="25CCBEA6" w14:textId="78BD4C77" w:rsidR="004F62B5" w:rsidRPr="004F62B5" w:rsidRDefault="004F62B5" w:rsidP="004F62B5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4F62B5">
        <w:rPr>
          <w:lang w:val="ru-RU"/>
        </w:rPr>
        <w:lastRenderedPageBreak/>
        <w:drawing>
          <wp:inline distT="0" distB="0" distL="0" distR="0" wp14:anchorId="112B6C7E" wp14:editId="49EDC99B">
            <wp:extent cx="5763429" cy="5363323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C84" w14:textId="77777777" w:rsidR="004F62B5" w:rsidRPr="004F62B5" w:rsidRDefault="004F62B5" w:rsidP="004F62B5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F62B5">
        <w:rPr>
          <w:rFonts w:ascii="Times New Roman" w:hAnsi="Times New Roman"/>
          <w:sz w:val="28"/>
          <w:lang w:val="en-US"/>
        </w:rPr>
        <w:t>db.Faculties.aggregate([</w:t>
      </w:r>
    </w:p>
    <w:p w14:paraId="0C1E8E9F" w14:textId="77777777" w:rsidR="004F62B5" w:rsidRPr="004F62B5" w:rsidRDefault="004F62B5" w:rsidP="004F62B5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F62B5">
        <w:rPr>
          <w:rFonts w:ascii="Times New Roman" w:hAnsi="Times New Roman"/>
          <w:sz w:val="28"/>
          <w:lang w:val="en-US"/>
        </w:rPr>
        <w:t xml:space="preserve">  { $project: { faculty_name: 1, groups_size: { $size: "$groups" } } },</w:t>
      </w:r>
    </w:p>
    <w:p w14:paraId="0B521500" w14:textId="77777777" w:rsidR="004F62B5" w:rsidRPr="004F62B5" w:rsidRDefault="004F62B5" w:rsidP="004F62B5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F62B5">
        <w:rPr>
          <w:rFonts w:ascii="Times New Roman" w:hAnsi="Times New Roman"/>
          <w:sz w:val="28"/>
          <w:lang w:val="en-US"/>
        </w:rPr>
        <w:t xml:space="preserve">  { $sort: { groups_size: -1 } }</w:t>
      </w:r>
    </w:p>
    <w:p w14:paraId="2F4E8F5C" w14:textId="1CD69359" w:rsidR="00F673B3" w:rsidRPr="00F673B3" w:rsidRDefault="004F62B5" w:rsidP="004F62B5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])</w:t>
      </w:r>
    </w:p>
    <w:p w14:paraId="1CE7DC53" w14:textId="62AC0881" w:rsidR="00A44244" w:rsidRPr="00F673B3" w:rsidRDefault="00F673B3" w:rsidP="00F673B3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F673B3">
        <w:rPr>
          <w:rFonts w:ascii="Times New Roman" w:hAnsi="Times New Roman"/>
          <w:sz w:val="28"/>
          <w:lang w:val="ru-RU"/>
        </w:rPr>
        <w:t>5. Реалізуйте два групувальних запита з різними операціями агрегування</w:t>
      </w:r>
    </w:p>
    <w:p w14:paraId="299CA013" w14:textId="37B24D06" w:rsidR="00263746" w:rsidRPr="00263746" w:rsidRDefault="004F62B5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F62B5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4E41A11E" wp14:editId="46CECFBE">
            <wp:extent cx="4867954" cy="5458587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746" w:rsidRPr="00263746">
        <w:rPr>
          <w:rFonts w:ascii="Times New Roman" w:hAnsi="Times New Roman"/>
          <w:sz w:val="28"/>
          <w:lang w:val="en-US"/>
        </w:rPr>
        <w:t>db.Students.aggregate([</w:t>
      </w:r>
    </w:p>
    <w:p w14:paraId="78B5C3C1" w14:textId="77777777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 xml:space="preserve">  { $match: { "parents_address": { $exists: true } } },</w:t>
      </w:r>
    </w:p>
    <w:p w14:paraId="7023AE8F" w14:textId="77777777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 xml:space="preserve">  { $group: { _id: "$faculty", student_count: { $sum: 1 } } }</w:t>
      </w:r>
    </w:p>
    <w:p w14:paraId="5CD48FBC" w14:textId="6E10E0AB" w:rsidR="00F673B3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263746">
        <w:rPr>
          <w:rFonts w:ascii="Times New Roman" w:hAnsi="Times New Roman"/>
          <w:sz w:val="28"/>
          <w:lang w:val="ru-RU"/>
        </w:rPr>
        <w:t>])</w:t>
      </w:r>
    </w:p>
    <w:p w14:paraId="401FEED5" w14:textId="4A3AB7B6" w:rsidR="00263746" w:rsidRPr="00263746" w:rsidRDefault="004F62B5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F62B5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49A68F44" wp14:editId="15D30EDA">
            <wp:extent cx="5763429" cy="548716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746" w:rsidRPr="00263746">
        <w:rPr>
          <w:rFonts w:ascii="Times New Roman" w:hAnsi="Times New Roman"/>
          <w:sz w:val="28"/>
          <w:lang w:val="en-US"/>
        </w:rPr>
        <w:t>db.Dormitories.aggregate([</w:t>
      </w:r>
    </w:p>
    <w:p w14:paraId="241A3839" w14:textId="77777777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 xml:space="preserve">  { $match: { "phone": { $exists: true } } },</w:t>
      </w:r>
    </w:p>
    <w:p w14:paraId="1CEBAA31" w14:textId="77777777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63746">
        <w:rPr>
          <w:rFonts w:ascii="Times New Roman" w:hAnsi="Times New Roman"/>
          <w:sz w:val="28"/>
          <w:lang w:val="en-US"/>
        </w:rPr>
        <w:t xml:space="preserve">  { $group: { _id: "$warden_full_name", dormitory_count: { $sum: 1 } } }</w:t>
      </w:r>
    </w:p>
    <w:p w14:paraId="1887F397" w14:textId="17ECD838" w:rsidR="00263746" w:rsidRPr="00263746" w:rsidRDefault="00263746" w:rsidP="00263746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 w:rsidRPr="00263746">
        <w:rPr>
          <w:rFonts w:ascii="Times New Roman" w:hAnsi="Times New Roman"/>
          <w:sz w:val="28"/>
          <w:lang w:val="ru-RU"/>
        </w:rPr>
        <w:t>])</w:t>
      </w:r>
    </w:p>
    <w:p w14:paraId="3A34F056" w14:textId="77777777" w:rsidR="00F673B3" w:rsidRPr="00010640" w:rsidRDefault="00F673B3" w:rsidP="001863E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ru-RU"/>
        </w:rPr>
      </w:pPr>
    </w:p>
    <w:p w14:paraId="52B1AE17" w14:textId="55C83159" w:rsidR="00F62F59" w:rsidRPr="004F62B5" w:rsidRDefault="00A273DA" w:rsidP="004F62B5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F673B3">
        <w:rPr>
          <w:rFonts w:ascii="Times New Roman" w:hAnsi="Times New Roman"/>
          <w:sz w:val="28"/>
          <w:szCs w:val="32"/>
        </w:rPr>
        <w:t xml:space="preserve">ми навчилися </w:t>
      </w:r>
      <w:r w:rsidR="00F673B3" w:rsidRPr="00F673B3">
        <w:rPr>
          <w:rFonts w:ascii="Times New Roman" w:hAnsi="Times New Roman"/>
          <w:sz w:val="28"/>
          <w:szCs w:val="32"/>
        </w:rPr>
        <w:t>створювати запити до документів з командного рядка в середовищі MongoDB.</w:t>
      </w:r>
      <w:r w:rsidR="00F673B3" w:rsidRPr="00F673B3">
        <w:rPr>
          <w:rFonts w:ascii="Times New Roman" w:hAnsi="Times New Roman"/>
          <w:sz w:val="28"/>
          <w:szCs w:val="32"/>
        </w:rPr>
        <w:cr/>
      </w:r>
      <w:bookmarkStart w:id="0" w:name="_GoBack"/>
      <w:bookmarkEnd w:id="0"/>
    </w:p>
    <w:sectPr w:rsidR="00F62F59" w:rsidRPr="004F62B5" w:rsidSect="009F131C">
      <w:headerReference w:type="default" r:id="rId23"/>
      <w:headerReference w:type="first" r:id="rId2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5FA64" w14:textId="77777777" w:rsidR="00FC1909" w:rsidRDefault="00FC1909">
      <w:r>
        <w:separator/>
      </w:r>
    </w:p>
  </w:endnote>
  <w:endnote w:type="continuationSeparator" w:id="0">
    <w:p w14:paraId="3325493A" w14:textId="77777777" w:rsidR="00FC1909" w:rsidRDefault="00FC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02D7E" w14:textId="77777777" w:rsidR="00FC1909" w:rsidRDefault="00FC1909">
      <w:r>
        <w:separator/>
      </w:r>
    </w:p>
  </w:footnote>
  <w:footnote w:type="continuationSeparator" w:id="0">
    <w:p w14:paraId="017A65B5" w14:textId="77777777" w:rsidR="00FC1909" w:rsidRDefault="00FC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76A1E743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4F62B5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4F115DC6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F673B3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76A1E743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4F62B5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4F115DC6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F673B3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78F3A7D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F673B3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29B7ED6" w:rsidR="00326D2B" w:rsidRPr="003E0570" w:rsidRDefault="009225F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Кравченко С.М</w:t>
                              </w:r>
                              <w:r w:rsidR="000B777B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82AD647" w:rsidR="00326D2B" w:rsidRPr="00A9614E" w:rsidRDefault="00F673B3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78F3A7D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F673B3">
                        <w:rPr>
                          <w:rFonts w:ascii="Calibri" w:hAnsi="Calibri"/>
                          <w:color w:val="FF0000"/>
                          <w:szCs w:val="28"/>
                        </w:rPr>
                        <w:t>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29B7ED6" w:rsidR="00326D2B" w:rsidRPr="003E0570" w:rsidRDefault="009225F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Кравченко С.М</w:t>
                        </w:r>
                        <w:r w:rsidR="000B777B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82AD647" w:rsidR="00326D2B" w:rsidRPr="00A9614E" w:rsidRDefault="00F673B3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37288A"/>
    <w:multiLevelType w:val="hybridMultilevel"/>
    <w:tmpl w:val="B95A2F80"/>
    <w:lvl w:ilvl="0" w:tplc="EC1A3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B777B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1F6E"/>
    <w:rsid w:val="00145FA5"/>
    <w:rsid w:val="00150444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746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62B5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5F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6C12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3B3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137"/>
    <w:rsid w:val="00F96C97"/>
    <w:rsid w:val="00FA3A42"/>
    <w:rsid w:val="00FB353D"/>
    <w:rsid w:val="00FB7C21"/>
    <w:rsid w:val="00FC0E64"/>
    <w:rsid w:val="00FC1909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E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FDA1-EDD7-4816-B021-5674BDE4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127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25</cp:revision>
  <cp:lastPrinted>2015-03-05T20:32:00Z</cp:lastPrinted>
  <dcterms:created xsi:type="dcterms:W3CDTF">2018-06-18T19:06:00Z</dcterms:created>
  <dcterms:modified xsi:type="dcterms:W3CDTF">2024-06-26T11:19:00Z</dcterms:modified>
</cp:coreProperties>
</file>