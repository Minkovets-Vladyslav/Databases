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6CFE6" w14:textId="6EC1D1F4" w:rsidR="001863E3" w:rsidRPr="009C6116" w:rsidRDefault="009225FF" w:rsidP="001863E3">
      <w:pPr>
        <w:jc w:val="center"/>
        <w:rPr>
          <w:rFonts w:ascii="Times New Roman" w:hAnsi="Times New Roman"/>
          <w:b/>
          <w:sz w:val="28"/>
          <w:lang w:val="ru-RU"/>
        </w:rPr>
      </w:pPr>
      <w:r w:rsidRPr="009C6116">
        <w:rPr>
          <w:rFonts w:ascii="Times New Roman" w:hAnsi="Times New Roman"/>
          <w:b/>
          <w:sz w:val="28"/>
        </w:rPr>
        <w:t>Лабораторна робота №</w:t>
      </w:r>
      <w:r w:rsidR="00537818" w:rsidRPr="009C6116">
        <w:rPr>
          <w:rFonts w:ascii="Times New Roman" w:hAnsi="Times New Roman"/>
          <w:b/>
          <w:sz w:val="28"/>
        </w:rPr>
        <w:t xml:space="preserve"> 1</w:t>
      </w:r>
    </w:p>
    <w:p w14:paraId="03FE3E6B" w14:textId="48FA36AC" w:rsidR="001577EF" w:rsidRPr="009C6116" w:rsidRDefault="009C6116" w:rsidP="000B777B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lang w:val="ru-RU"/>
        </w:rPr>
      </w:pPr>
      <w:r w:rsidRPr="009C6116">
        <w:rPr>
          <w:rFonts w:ascii="Times New Roman" w:hAnsi="Times New Roman"/>
          <w:b/>
          <w:sz w:val="28"/>
        </w:rPr>
        <w:t xml:space="preserve">Встановлення необхідний пакетів для роботи з </w:t>
      </w:r>
      <w:r w:rsidRPr="009C6116">
        <w:rPr>
          <w:rFonts w:ascii="Times New Roman" w:hAnsi="Times New Roman"/>
          <w:b/>
          <w:sz w:val="28"/>
          <w:lang w:val="en-US"/>
        </w:rPr>
        <w:t>MongoDB</w:t>
      </w:r>
    </w:p>
    <w:p w14:paraId="12635F16" w14:textId="67D0E7A0" w:rsidR="001577EF" w:rsidRPr="009C6116" w:rsidRDefault="001863E3" w:rsidP="000B777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  <w:lang w:val="ru-RU"/>
        </w:rPr>
      </w:pPr>
      <w:r w:rsidRPr="009C6116">
        <w:rPr>
          <w:rFonts w:ascii="Times New Roman" w:hAnsi="Times New Roman"/>
          <w:b/>
          <w:i/>
          <w:sz w:val="28"/>
          <w:szCs w:val="32"/>
        </w:rPr>
        <w:t>Мета:</w:t>
      </w:r>
      <w:r w:rsidRPr="009C6116">
        <w:rPr>
          <w:rFonts w:ascii="Times New Roman" w:hAnsi="Times New Roman"/>
          <w:b/>
          <w:sz w:val="28"/>
          <w:szCs w:val="32"/>
        </w:rPr>
        <w:t xml:space="preserve"> </w:t>
      </w:r>
      <w:r w:rsidR="009C6116" w:rsidRPr="009C6116">
        <w:rPr>
          <w:rFonts w:ascii="Times New Roman" w:hAnsi="Times New Roman"/>
          <w:sz w:val="28"/>
          <w:szCs w:val="32"/>
          <w:lang w:val="ru-RU"/>
        </w:rPr>
        <w:t>встановити та протестувати пакети необх</w:t>
      </w:r>
      <w:r w:rsidR="009C6116" w:rsidRPr="009C6116">
        <w:rPr>
          <w:rFonts w:ascii="Times New Roman" w:hAnsi="Times New Roman"/>
          <w:sz w:val="28"/>
          <w:szCs w:val="32"/>
        </w:rPr>
        <w:t xml:space="preserve">іхдні для роботи з </w:t>
      </w:r>
      <w:r w:rsidR="009C6116" w:rsidRPr="009C6116">
        <w:rPr>
          <w:rFonts w:ascii="Times New Roman" w:hAnsi="Times New Roman"/>
          <w:sz w:val="28"/>
          <w:szCs w:val="32"/>
          <w:lang w:val="en-US"/>
        </w:rPr>
        <w:t>MongoDB</w:t>
      </w:r>
    </w:p>
    <w:p w14:paraId="142214DC" w14:textId="41558618" w:rsidR="001863E3" w:rsidRPr="009C6116" w:rsidRDefault="009C6116" w:rsidP="001577EF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 w:rsidRPr="009C6116">
        <w:rPr>
          <w:rFonts w:ascii="Times New Roman" w:hAnsi="Times New Roman"/>
          <w:b/>
          <w:noProof/>
          <w:sz w:val="28"/>
          <w:lang w:val="en-US"/>
        </w:rPr>
        <w:drawing>
          <wp:anchor distT="0" distB="0" distL="114300" distR="114300" simplePos="0" relativeHeight="251655168" behindDoc="0" locked="0" layoutInCell="1" allowOverlap="1" wp14:anchorId="31863335" wp14:editId="5835E4DA">
            <wp:simplePos x="0" y="0"/>
            <wp:positionH relativeFrom="column">
              <wp:posOffset>1905</wp:posOffset>
            </wp:positionH>
            <wp:positionV relativeFrom="paragraph">
              <wp:posOffset>324485</wp:posOffset>
            </wp:positionV>
            <wp:extent cx="6299835" cy="3307715"/>
            <wp:effectExtent l="0" t="0" r="5715" b="698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63E3" w:rsidRPr="009C6116">
        <w:rPr>
          <w:rFonts w:ascii="Times New Roman" w:hAnsi="Times New Roman"/>
          <w:b/>
          <w:sz w:val="28"/>
        </w:rPr>
        <w:t>Хід роботи:</w:t>
      </w:r>
    </w:p>
    <w:p w14:paraId="05C744C0" w14:textId="77777777" w:rsidR="001C3AD1" w:rsidRDefault="009C6116" w:rsidP="001C3AD1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Рис 1.</w:t>
      </w:r>
      <w:r w:rsidRPr="009C6116">
        <w:t xml:space="preserve"> </w:t>
      </w:r>
      <w:r w:rsidRPr="009C6116">
        <w:rPr>
          <w:rFonts w:ascii="Times New Roman" w:hAnsi="Times New Roman"/>
          <w:sz w:val="28"/>
          <w:lang w:val="ru-RU"/>
        </w:rPr>
        <w:t xml:space="preserve">Встановлення </w:t>
      </w:r>
      <w:r w:rsidR="001C3AD1">
        <w:rPr>
          <w:rFonts w:ascii="Times New Roman" w:hAnsi="Times New Roman"/>
          <w:sz w:val="28"/>
          <w:lang w:val="ru-RU"/>
        </w:rPr>
        <w:t xml:space="preserve">та запуск </w:t>
      </w:r>
      <w:r w:rsidRPr="009C6116">
        <w:rPr>
          <w:rFonts w:ascii="Times New Roman" w:hAnsi="Times New Roman"/>
          <w:sz w:val="28"/>
          <w:lang w:val="ru-RU"/>
        </w:rPr>
        <w:t>сервера Mongod</w:t>
      </w:r>
      <w:r w:rsidRPr="009C6116">
        <w:rPr>
          <w:rFonts w:ascii="Times New Roman" w:hAnsi="Times New Roman"/>
          <w:sz w:val="28"/>
          <w:lang w:val="ru-RU"/>
        </w:rPr>
        <w:cr/>
      </w:r>
      <w:r w:rsidR="001C3AD1">
        <w:rPr>
          <w:rFonts w:ascii="Times New Roman" w:hAnsi="Times New Roman"/>
          <w:sz w:val="28"/>
          <w:lang w:val="ru-RU"/>
        </w:rPr>
        <w:br w:type="page"/>
      </w:r>
    </w:p>
    <w:p w14:paraId="1CE7DC53" w14:textId="6B9EBFDC" w:rsidR="00A44244" w:rsidRPr="001C3AD1" w:rsidRDefault="001C3AD1" w:rsidP="001863E3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 w:rsidRPr="001C3AD1">
        <w:rPr>
          <w:rFonts w:ascii="Times New Roman" w:hAnsi="Times New Roman"/>
          <w:noProof/>
          <w:sz w:val="28"/>
          <w:lang w:val="en-US"/>
        </w:rPr>
        <w:lastRenderedPageBreak/>
        <w:drawing>
          <wp:anchor distT="0" distB="0" distL="114300" distR="114300" simplePos="0" relativeHeight="251656192" behindDoc="0" locked="0" layoutInCell="1" allowOverlap="1" wp14:anchorId="791F82E9" wp14:editId="3EDFE726">
            <wp:simplePos x="0" y="0"/>
            <wp:positionH relativeFrom="column">
              <wp:posOffset>-26670</wp:posOffset>
            </wp:positionH>
            <wp:positionV relativeFrom="paragraph">
              <wp:posOffset>-207645</wp:posOffset>
            </wp:positionV>
            <wp:extent cx="6299835" cy="3295015"/>
            <wp:effectExtent l="0" t="0" r="5715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lang w:val="ru-RU"/>
        </w:rPr>
        <w:t xml:space="preserve">Рис 2. Встановлення та запуск клієнта </w:t>
      </w:r>
      <w:r>
        <w:rPr>
          <w:rFonts w:ascii="Times New Roman" w:hAnsi="Times New Roman"/>
          <w:sz w:val="28"/>
          <w:lang w:val="en-US"/>
        </w:rPr>
        <w:t>Mongosh</w:t>
      </w:r>
    </w:p>
    <w:p w14:paraId="44335BB9" w14:textId="7EC220BE" w:rsidR="001C3AD1" w:rsidRDefault="00EA4BDF" w:rsidP="001863E3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 w:rsidRPr="00EA4BDF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64A5E8E9" wp14:editId="58EE1A67">
            <wp:extent cx="4887007" cy="117173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BF11" w14:textId="59A216BF" w:rsidR="00EA4BDF" w:rsidRPr="007A692C" w:rsidRDefault="00EA4BDF" w:rsidP="001863E3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 w:rsidRPr="00EA4BDF">
        <w:rPr>
          <w:rFonts w:ascii="Times New Roman" w:hAnsi="Times New Roman"/>
          <w:noProof/>
          <w:sz w:val="28"/>
          <w:lang w:val="en-US"/>
        </w:rPr>
        <w:drawing>
          <wp:anchor distT="0" distB="0" distL="114300" distR="114300" simplePos="0" relativeHeight="251657216" behindDoc="0" locked="0" layoutInCell="1" allowOverlap="1" wp14:anchorId="7410F51E" wp14:editId="2B2F0F71">
            <wp:simplePos x="0" y="0"/>
            <wp:positionH relativeFrom="column">
              <wp:posOffset>-7620</wp:posOffset>
            </wp:positionH>
            <wp:positionV relativeFrom="paragraph">
              <wp:posOffset>343535</wp:posOffset>
            </wp:positionV>
            <wp:extent cx="6299835" cy="3696970"/>
            <wp:effectExtent l="0" t="0" r="571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lang w:val="ru-RU"/>
        </w:rPr>
        <w:t>Рис 3. Результат виконання команд</w:t>
      </w:r>
    </w:p>
    <w:p w14:paraId="545F47D8" w14:textId="12E33BC1" w:rsidR="004C6EF9" w:rsidRPr="004C6EF9" w:rsidRDefault="007A692C" w:rsidP="004C6EF9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Рис 4. Результат встановлення та запуск</w:t>
      </w:r>
      <w:r w:rsidR="004C6EF9" w:rsidRPr="004C6EF9">
        <w:rPr>
          <w:rFonts w:ascii="Times New Roman" w:hAnsi="Times New Roman"/>
          <w:sz w:val="28"/>
          <w:lang w:val="ru-RU"/>
        </w:rPr>
        <w:t xml:space="preserve"> </w:t>
      </w:r>
      <w:r w:rsidR="004C6EF9">
        <w:rPr>
          <w:rFonts w:ascii="Times New Roman" w:hAnsi="Times New Roman"/>
          <w:sz w:val="28"/>
        </w:rPr>
        <w:t>графічного</w:t>
      </w:r>
      <w:r>
        <w:rPr>
          <w:rFonts w:ascii="Times New Roman" w:hAnsi="Times New Roman"/>
          <w:sz w:val="28"/>
          <w:lang w:val="ru-RU"/>
        </w:rPr>
        <w:t xml:space="preserve"> клієнта </w:t>
      </w:r>
      <w:r>
        <w:rPr>
          <w:rFonts w:ascii="Times New Roman" w:hAnsi="Times New Roman"/>
          <w:sz w:val="28"/>
          <w:lang w:val="en-US"/>
        </w:rPr>
        <w:t>Compass</w:t>
      </w:r>
    </w:p>
    <w:p w14:paraId="6704709E" w14:textId="77777777" w:rsidR="004C6EF9" w:rsidRPr="004C6EF9" w:rsidRDefault="004C6EF9">
      <w:pPr>
        <w:spacing w:after="0" w:line="240" w:lineRule="auto"/>
        <w:rPr>
          <w:rFonts w:ascii="Times New Roman" w:hAnsi="Times New Roman"/>
          <w:sz w:val="28"/>
          <w:lang w:val="ru-RU"/>
        </w:rPr>
      </w:pPr>
      <w:r w:rsidRPr="004C6EF9">
        <w:rPr>
          <w:rFonts w:ascii="Times New Roman" w:hAnsi="Times New Roman"/>
          <w:sz w:val="28"/>
          <w:lang w:val="ru-RU"/>
        </w:rPr>
        <w:br w:type="page"/>
      </w:r>
    </w:p>
    <w:p w14:paraId="780C51A7" w14:textId="1C381953" w:rsidR="004C6EF9" w:rsidRDefault="004C6EF9" w:rsidP="004C6EF9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 w:rsidRPr="004C6EF9">
        <w:rPr>
          <w:rFonts w:ascii="Times New Roman" w:hAnsi="Times New Roman"/>
          <w:noProof/>
          <w:sz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6C5C691" wp14:editId="135E3DD6">
            <wp:simplePos x="0" y="0"/>
            <wp:positionH relativeFrom="column">
              <wp:posOffset>1905</wp:posOffset>
            </wp:positionH>
            <wp:positionV relativeFrom="paragraph">
              <wp:posOffset>4050030</wp:posOffset>
            </wp:positionV>
            <wp:extent cx="6299835" cy="847090"/>
            <wp:effectExtent l="0" t="0" r="571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6EF9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77C51989" wp14:editId="5B8C5531">
            <wp:extent cx="2190750" cy="3638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79" r="16058" b="-1"/>
                    <a:stretch/>
                  </pic:blipFill>
                  <pic:spPr bwMode="auto">
                    <a:xfrm>
                      <a:off x="0" y="0"/>
                      <a:ext cx="2191056" cy="3639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D4322" w14:textId="336CDA18" w:rsidR="004C6EF9" w:rsidRDefault="004C6EF9" w:rsidP="004C6EF9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 5. Отримання статистики по базі даних </w:t>
      </w:r>
    </w:p>
    <w:p w14:paraId="73703DA5" w14:textId="4992BEE5" w:rsidR="00677608" w:rsidRDefault="00677608" w:rsidP="00677608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 w:rsidRPr="00677608">
        <w:rPr>
          <w:rFonts w:ascii="Times New Roman" w:hAnsi="Times New Roman"/>
          <w:noProof/>
          <w:sz w:val="28"/>
          <w:lang w:val="en-US"/>
        </w:rPr>
        <w:drawing>
          <wp:anchor distT="0" distB="0" distL="114300" distR="114300" simplePos="0" relativeHeight="251660288" behindDoc="0" locked="0" layoutInCell="1" allowOverlap="1" wp14:anchorId="520F1518" wp14:editId="5A4BD7D7">
            <wp:simplePos x="0" y="0"/>
            <wp:positionH relativeFrom="column">
              <wp:posOffset>161173</wp:posOffset>
            </wp:positionH>
            <wp:positionV relativeFrom="paragraph">
              <wp:posOffset>1193165</wp:posOffset>
            </wp:positionV>
            <wp:extent cx="5981700" cy="1514475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8" b="2454"/>
                    <a:stretch/>
                  </pic:blipFill>
                  <pic:spPr bwMode="auto">
                    <a:xfrm>
                      <a:off x="0" y="0"/>
                      <a:ext cx="598170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EF9">
        <w:rPr>
          <w:rFonts w:ascii="Times New Roman" w:hAnsi="Times New Roman"/>
          <w:sz w:val="28"/>
        </w:rPr>
        <w:t xml:space="preserve">Рис 6. Додавання </w:t>
      </w:r>
      <w:r>
        <w:rPr>
          <w:rFonts w:ascii="Times New Roman" w:hAnsi="Times New Roman"/>
          <w:sz w:val="28"/>
        </w:rPr>
        <w:t>одного документа</w:t>
      </w:r>
    </w:p>
    <w:p w14:paraId="7365A32F" w14:textId="3AE5F849" w:rsidR="00677608" w:rsidRDefault="00AC081F" w:rsidP="004C6EF9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 w:rsidRPr="00AC081F">
        <w:rPr>
          <w:rFonts w:ascii="Times New Roman" w:hAnsi="Times New Roman"/>
          <w:sz w:val="28"/>
          <w:lang w:val="ru-RU"/>
        </w:rPr>
        <w:drawing>
          <wp:anchor distT="0" distB="0" distL="114300" distR="114300" simplePos="0" relativeHeight="251661312" behindDoc="0" locked="0" layoutInCell="1" allowOverlap="1" wp14:anchorId="5B4D3D98" wp14:editId="1B09E382">
            <wp:simplePos x="0" y="0"/>
            <wp:positionH relativeFrom="column">
              <wp:posOffset>61594</wp:posOffset>
            </wp:positionH>
            <wp:positionV relativeFrom="paragraph">
              <wp:posOffset>1960880</wp:posOffset>
            </wp:positionV>
            <wp:extent cx="6242685" cy="1143635"/>
            <wp:effectExtent l="0" t="0" r="571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"/>
                    <a:stretch/>
                  </pic:blipFill>
                  <pic:spPr bwMode="auto">
                    <a:xfrm>
                      <a:off x="0" y="0"/>
                      <a:ext cx="6242685" cy="114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77608">
        <w:rPr>
          <w:rFonts w:ascii="Times New Roman" w:hAnsi="Times New Roman"/>
          <w:sz w:val="28"/>
        </w:rPr>
        <w:t>Рис 7.  Додавання ряду документів</w:t>
      </w:r>
    </w:p>
    <w:p w14:paraId="44BDCEDD" w14:textId="6B3C5968" w:rsidR="00677608" w:rsidRDefault="00AC081F" w:rsidP="004C6EF9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 8. Додавання документа через змінну</w:t>
      </w:r>
    </w:p>
    <w:p w14:paraId="053EDB1A" w14:textId="6F72F181" w:rsidR="00AC081F" w:rsidRDefault="00AC081F" w:rsidP="004C6EF9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en-US"/>
        </w:rPr>
      </w:pPr>
      <w:r w:rsidRPr="00AC081F">
        <w:rPr>
          <w:rFonts w:ascii="Times New Roman" w:hAnsi="Times New Roman"/>
          <w:sz w:val="28"/>
          <w:lang w:val="en-US"/>
        </w:rPr>
        <w:drawing>
          <wp:inline distT="0" distB="0" distL="0" distR="0" wp14:anchorId="6CFC788A" wp14:editId="77BEDFF3">
            <wp:extent cx="5133978" cy="33337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405"/>
                    <a:stretch/>
                  </pic:blipFill>
                  <pic:spPr bwMode="auto">
                    <a:xfrm>
                      <a:off x="0" y="0"/>
                      <a:ext cx="5134692" cy="333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7C7D8" w14:textId="2B295E84" w:rsidR="00AC081F" w:rsidRPr="00AC081F" w:rsidRDefault="00AC081F" w:rsidP="004C6EF9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 9. Додавання даних до бд через файл</w:t>
      </w:r>
      <w:bookmarkStart w:id="0" w:name="_GoBack"/>
      <w:bookmarkEnd w:id="0"/>
    </w:p>
    <w:p w14:paraId="57DA498C" w14:textId="77777777" w:rsidR="001C3AD1" w:rsidRPr="004C6EF9" w:rsidRDefault="001C3AD1" w:rsidP="009C6116">
      <w:pPr>
        <w:spacing w:after="0" w:line="36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</w:p>
    <w:p w14:paraId="1F483368" w14:textId="764F3612" w:rsidR="009C6116" w:rsidRPr="009C6116" w:rsidRDefault="00A273DA" w:rsidP="009C611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9C6116">
        <w:rPr>
          <w:rFonts w:ascii="Times New Roman" w:hAnsi="Times New Roman"/>
          <w:b/>
          <w:i/>
          <w:sz w:val="28"/>
          <w:szCs w:val="28"/>
        </w:rPr>
        <w:lastRenderedPageBreak/>
        <w:t>Висновки:</w:t>
      </w:r>
      <w:r w:rsidR="001577EF" w:rsidRPr="009C6116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1577EF" w:rsidRPr="009C6116">
        <w:rPr>
          <w:rFonts w:ascii="Times New Roman" w:hAnsi="Times New Roman"/>
          <w:sz w:val="28"/>
          <w:szCs w:val="28"/>
        </w:rPr>
        <w:t xml:space="preserve">ми </w:t>
      </w:r>
      <w:r w:rsidR="009C6116">
        <w:rPr>
          <w:rFonts w:ascii="Times New Roman" w:hAnsi="Times New Roman"/>
          <w:sz w:val="28"/>
          <w:szCs w:val="28"/>
          <w:lang w:val="ru-RU"/>
        </w:rPr>
        <w:t>встановили та протестували</w:t>
      </w:r>
      <w:r w:rsidR="009C6116" w:rsidRPr="009C6116">
        <w:rPr>
          <w:rFonts w:ascii="Times New Roman" w:hAnsi="Times New Roman"/>
          <w:sz w:val="28"/>
          <w:szCs w:val="28"/>
          <w:lang w:val="ru-RU"/>
        </w:rPr>
        <w:t xml:space="preserve"> пакети необх</w:t>
      </w:r>
      <w:r w:rsidR="009C6116" w:rsidRPr="009C6116">
        <w:rPr>
          <w:rFonts w:ascii="Times New Roman" w:hAnsi="Times New Roman"/>
          <w:sz w:val="28"/>
          <w:szCs w:val="28"/>
        </w:rPr>
        <w:t xml:space="preserve">іхдні для роботи з </w:t>
      </w:r>
      <w:r w:rsidR="009C6116" w:rsidRPr="009C6116">
        <w:rPr>
          <w:rFonts w:ascii="Times New Roman" w:hAnsi="Times New Roman"/>
          <w:sz w:val="28"/>
          <w:szCs w:val="28"/>
          <w:lang w:val="en-US"/>
        </w:rPr>
        <w:t>MongoDB</w:t>
      </w:r>
    </w:p>
    <w:p w14:paraId="059FBA93" w14:textId="43A14FCA" w:rsidR="003B4B06" w:rsidRPr="001577EF" w:rsidRDefault="003B4B06" w:rsidP="001C3AD1">
      <w:pPr>
        <w:tabs>
          <w:tab w:val="left" w:pos="5985"/>
        </w:tabs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5BC54ADB" w14:textId="77777777" w:rsidR="003B4B06" w:rsidRPr="001577EF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3AD588E7" w14:textId="77777777" w:rsidR="003B4B06" w:rsidRPr="001577EF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2CF1DB7D" w14:textId="77777777" w:rsidR="003B4B06" w:rsidRPr="001577EF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557E0E85" w14:textId="77777777" w:rsidR="003B4B06" w:rsidRPr="001577EF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5FFFE26D" w14:textId="77777777" w:rsidR="003B4B06" w:rsidRPr="001577EF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769E4ED4" w14:textId="77777777" w:rsidR="003B4B06" w:rsidRPr="001577EF" w:rsidRDefault="003B4B06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3243160D" w14:textId="77777777" w:rsidR="003B4B06" w:rsidRPr="001577EF" w:rsidRDefault="003B4B06" w:rsidP="00954BE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2B1AE17" w14:textId="77777777" w:rsidR="00F62F59" w:rsidRPr="001577EF" w:rsidRDefault="00F62F59" w:rsidP="00954BE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F62F59" w:rsidRPr="001577EF" w:rsidSect="009F131C">
      <w:headerReference w:type="default" r:id="rId17"/>
      <w:headerReference w:type="first" r:id="rId18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2B8823" w14:textId="77777777" w:rsidR="00796647" w:rsidRDefault="00796647">
      <w:r>
        <w:separator/>
      </w:r>
    </w:p>
  </w:endnote>
  <w:endnote w:type="continuationSeparator" w:id="0">
    <w:p w14:paraId="2FA80C28" w14:textId="77777777" w:rsidR="00796647" w:rsidRDefault="0079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77A21" w14:textId="77777777" w:rsidR="00796647" w:rsidRDefault="00796647">
      <w:r>
        <w:separator/>
      </w:r>
    </w:p>
  </w:footnote>
  <w:footnote w:type="continuationSeparator" w:id="0">
    <w:p w14:paraId="088DF835" w14:textId="77777777" w:rsidR="00796647" w:rsidRDefault="00796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E988F" w14:textId="77777777" w:rsidR="00326D2B" w:rsidRDefault="00326D2B">
    <w:pPr>
      <w:pStyle w:val="a3"/>
    </w:pPr>
    <w:r>
      <w:rPr>
        <w:noProof/>
        <w:sz w:val="20"/>
        <w:lang w:val="en-US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5D3B95AA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AC081F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21197F3D" w:rsidR="00326D2B" w:rsidRPr="00C05CB7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24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121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9225FF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21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</w:t>
                            </w:r>
                            <w:r w:rsidR="00414ECC" w:rsidRPr="003E0570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5D3B95AA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AC081F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21197F3D" w:rsidR="00326D2B" w:rsidRPr="00C05CB7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sz w:val="24"/>
                          <w:szCs w:val="24"/>
                        </w:rPr>
                        <w:t>24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121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9225FF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21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Лр.</w:t>
                      </w:r>
                      <w:r w:rsidR="00414ECC" w:rsidRPr="003E0570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3B5E4A6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7A7C1B7D" w:rsidR="00326D2B" w:rsidRPr="00C95106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szCs w:val="28"/>
                              </w:rPr>
                              <w:t>24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121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9225FF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21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 w:rsidR="00414ECC" w:rsidRPr="003E0570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5DB09DFE" w:rsidR="00326D2B" w:rsidRPr="003E0570" w:rsidRDefault="003014EB" w:rsidP="00B66788">
                              <w:pP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  <w:t>Міньковець В. В</w:t>
                              </w:r>
                              <w:r w:rsidR="003E0570"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129B7ED6" w:rsidR="00326D2B" w:rsidRPr="003E0570" w:rsidRDefault="009225FF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  <w:t>Кравченко С.М</w:t>
                              </w:r>
                              <w:r w:rsidR="000B777B"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Зав.каф.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77777777" w:rsidR="00326D2B" w:rsidRPr="002638A5" w:rsidRDefault="002638A5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77777777" w:rsidR="00326D2B" w:rsidRPr="00A9614E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 w:rsidRPr="00A9614E">
                              <w:t>Звіт з лабораторної роботи №1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77777777" w:rsidR="00326D2B" w:rsidRPr="002F6B72" w:rsidRDefault="00326D2B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1967D9D4" w:rsidR="00326D2B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</w:rPr>
                              <w:t>ФІКТ</w:t>
                            </w:r>
                            <w:r w:rsidRPr="005F7A49">
                              <w:rPr>
                                <w:rFonts w:ascii="Times New Roman" w:hAnsi="Times New Roman"/>
                                <w:sz w:val="36"/>
                              </w:rPr>
                              <w:t>,</w:t>
                            </w:r>
                            <w:r w:rsidR="003014EB">
                              <w:rPr>
                                <w:rFonts w:ascii="Arial" w:hAnsi="Arial"/>
                                <w:sz w:val="36"/>
                              </w:rPr>
                              <w:t>гр.</w:t>
                            </w:r>
                            <w:r w:rsidR="003014EB">
                              <w:rPr>
                                <w:rFonts w:ascii="Arial" w:hAnsi="Arial"/>
                                <w:color w:val="FF0000"/>
                                <w:sz w:val="36"/>
                              </w:rPr>
                              <w:t>ІПЗ-22-1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7A7C1B7D" w:rsidR="00326D2B" w:rsidRPr="00C95106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szCs w:val="28"/>
                        </w:rPr>
                        <w:t>24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color w:val="FF0000"/>
                          <w:szCs w:val="28"/>
                        </w:rPr>
                        <w:t>121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9225FF">
                        <w:rPr>
                          <w:rFonts w:ascii="Calibri" w:hAnsi="Calibri"/>
                          <w:color w:val="FF0000"/>
                          <w:szCs w:val="28"/>
                        </w:rPr>
                        <w:t>21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 w:rsidR="00414ECC" w:rsidRPr="003E0570">
                        <w:rPr>
                          <w:rFonts w:ascii="Calibri" w:hAnsi="Calibri"/>
                          <w:color w:val="FF0000"/>
                          <w:szCs w:val="28"/>
                        </w:rPr>
                        <w:t>1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5DB09DFE" w:rsidR="00326D2B" w:rsidRPr="003E0570" w:rsidRDefault="003014EB" w:rsidP="00B66788">
                        <w:pP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  <w:t>Міньковець В. В</w:t>
                        </w:r>
                        <w:r w:rsidR="003E0570"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129B7ED6" w:rsidR="00326D2B" w:rsidRPr="003E0570" w:rsidRDefault="009225FF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  <w:t>Кравченко С.М</w:t>
                        </w:r>
                        <w:r w:rsidR="000B777B"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77777777" w:rsidR="00326D2B" w:rsidRPr="002638A5" w:rsidRDefault="002638A5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77777777" w:rsidR="00326D2B" w:rsidRPr="00A9614E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 w:rsidRPr="00A9614E">
                        <w:t>Звіт з лабораторної роботи №1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77777777" w:rsidR="00326D2B" w:rsidRPr="002F6B72" w:rsidRDefault="00326D2B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1967D9D4" w:rsidR="00326D2B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ФІКТ</w:t>
                      </w:r>
                      <w:r w:rsidRPr="005F7A49">
                        <w:rPr>
                          <w:rFonts w:ascii="Times New Roman" w:hAnsi="Times New Roman"/>
                          <w:sz w:val="36"/>
                        </w:rPr>
                        <w:t>,</w:t>
                      </w:r>
                      <w:r w:rsidR="003014EB">
                        <w:rPr>
                          <w:rFonts w:ascii="Arial" w:hAnsi="Arial"/>
                          <w:sz w:val="36"/>
                        </w:rPr>
                        <w:t>гр.</w:t>
                      </w:r>
                      <w:r w:rsidR="003014EB">
                        <w:rPr>
                          <w:rFonts w:ascii="Arial" w:hAnsi="Arial"/>
                          <w:color w:val="FF0000"/>
                          <w:sz w:val="36"/>
                        </w:rPr>
                        <w:t>ІПЗ-22-1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5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7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11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  <w:num w:numId="12">
    <w:abstractNumId w:val="12"/>
  </w:num>
  <w:num w:numId="13">
    <w:abstractNumId w:val="7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788"/>
    <w:rsid w:val="000009C3"/>
    <w:rsid w:val="000011E4"/>
    <w:rsid w:val="00003304"/>
    <w:rsid w:val="00007207"/>
    <w:rsid w:val="00010640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4468"/>
    <w:rsid w:val="000B5891"/>
    <w:rsid w:val="000B6153"/>
    <w:rsid w:val="000B6D0F"/>
    <w:rsid w:val="000B777B"/>
    <w:rsid w:val="000C098C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1F6E"/>
    <w:rsid w:val="00145FA5"/>
    <w:rsid w:val="00150444"/>
    <w:rsid w:val="0015702C"/>
    <w:rsid w:val="001577EF"/>
    <w:rsid w:val="001601C0"/>
    <w:rsid w:val="001604A2"/>
    <w:rsid w:val="001638E4"/>
    <w:rsid w:val="001863E3"/>
    <w:rsid w:val="001B3921"/>
    <w:rsid w:val="001B3F8C"/>
    <w:rsid w:val="001B7F3D"/>
    <w:rsid w:val="001C0B7D"/>
    <w:rsid w:val="001C133B"/>
    <w:rsid w:val="001C283F"/>
    <w:rsid w:val="001C3AD1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0DE2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14EB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0570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58E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6EF9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37818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77608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63D44"/>
    <w:rsid w:val="007729DF"/>
    <w:rsid w:val="00780A5D"/>
    <w:rsid w:val="00782144"/>
    <w:rsid w:val="007844F4"/>
    <w:rsid w:val="00784A72"/>
    <w:rsid w:val="007860ED"/>
    <w:rsid w:val="0079448A"/>
    <w:rsid w:val="00795654"/>
    <w:rsid w:val="00796647"/>
    <w:rsid w:val="007A1824"/>
    <w:rsid w:val="007A6392"/>
    <w:rsid w:val="007A692C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632D0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5FF"/>
    <w:rsid w:val="00922CCA"/>
    <w:rsid w:val="00923505"/>
    <w:rsid w:val="00933C7E"/>
    <w:rsid w:val="00941C18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A6C12"/>
    <w:rsid w:val="009B6EC7"/>
    <w:rsid w:val="009C5BD1"/>
    <w:rsid w:val="009C6116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273DA"/>
    <w:rsid w:val="00A31C24"/>
    <w:rsid w:val="00A35CFB"/>
    <w:rsid w:val="00A370AC"/>
    <w:rsid w:val="00A4305D"/>
    <w:rsid w:val="00A44244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81F"/>
    <w:rsid w:val="00AC0C81"/>
    <w:rsid w:val="00AC5470"/>
    <w:rsid w:val="00AC59DC"/>
    <w:rsid w:val="00AC70EB"/>
    <w:rsid w:val="00AF1D01"/>
    <w:rsid w:val="00B042D0"/>
    <w:rsid w:val="00B10714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87AC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01CB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325E"/>
    <w:rsid w:val="00EA4BDF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137"/>
    <w:rsid w:val="00F96C97"/>
    <w:rsid w:val="00FA3A42"/>
    <w:rsid w:val="00FB353D"/>
    <w:rsid w:val="00FB7C21"/>
    <w:rsid w:val="00FC0E64"/>
    <w:rsid w:val="00FD02BA"/>
    <w:rsid w:val="00FD15B2"/>
    <w:rsid w:val="00FE30A9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116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semiHidden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paragraph" w:customStyle="1" w:styleId="Textlab">
    <w:name w:val="Text_lab Знак Знак Знак"/>
    <w:basedOn w:val="a"/>
    <w:rsid w:val="001863E3"/>
    <w:pPr>
      <w:spacing w:before="30" w:after="30" w:line="240" w:lineRule="auto"/>
      <w:ind w:firstLine="340"/>
      <w:jc w:val="both"/>
    </w:pPr>
    <w:rPr>
      <w:rFonts w:ascii="Times New Roman" w:eastAsia="Plotter" w:hAnsi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9DF37-4700-43B8-BD73-897D875C4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357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Vlad</cp:lastModifiedBy>
  <cp:revision>27</cp:revision>
  <cp:lastPrinted>2015-03-05T20:32:00Z</cp:lastPrinted>
  <dcterms:created xsi:type="dcterms:W3CDTF">2018-06-18T19:06:00Z</dcterms:created>
  <dcterms:modified xsi:type="dcterms:W3CDTF">2024-06-25T17:31:00Z</dcterms:modified>
</cp:coreProperties>
</file>